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797C" w14:textId="469338AB" w:rsidR="00B14589" w:rsidRPr="00AC12BB" w:rsidRDefault="001C7042" w:rsidP="00B14589">
      <w:pPr>
        <w:pStyle w:val="xName"/>
      </w:pPr>
      <w:r>
        <w:t>Willem Vervoort</w:t>
      </w:r>
    </w:p>
    <w:p w14:paraId="1DED7892" w14:textId="68B3B0B6" w:rsidR="00B14589" w:rsidRDefault="001C7042" w:rsidP="00B14589">
      <w:pPr>
        <w:pStyle w:val="xName2"/>
      </w:pPr>
      <w:r>
        <w:t>Associate Professor</w:t>
      </w:r>
      <w:r w:rsidR="00B14589" w:rsidRPr="00AC12BB">
        <w:t xml:space="preserve">, </w:t>
      </w:r>
      <w:r>
        <w:t xml:space="preserve">Hydrology and </w:t>
      </w:r>
      <w:r w:rsidR="00842D0D">
        <w:t>Catchment Management</w:t>
      </w:r>
    </w:p>
    <w:p w14:paraId="508F3771" w14:textId="3F59D870" w:rsidR="00723211" w:rsidRPr="00AC12BB" w:rsidRDefault="00723211" w:rsidP="00B14589">
      <w:pPr>
        <w:pStyle w:val="xName2"/>
      </w:pPr>
      <w:r w:rsidRPr="00723211">
        <w:t xml:space="preserve">Director </w:t>
      </w:r>
      <w:r w:rsidR="00AC4EBB" w:rsidRPr="00723211">
        <w:t>ARC ITTC Centre</w:t>
      </w:r>
      <w:r w:rsidR="00AC4EBB" w:rsidRPr="00723211">
        <w:t xml:space="preserve"> </w:t>
      </w:r>
      <w:r w:rsidRPr="00723211">
        <w:t>Data Analytics for Resources and the Environment</w:t>
      </w:r>
      <w:r w:rsidR="00AC4EBB">
        <w:t xml:space="preserve"> (DARE)</w:t>
      </w:r>
    </w:p>
    <w:p w14:paraId="3A372972" w14:textId="6BE0C61F" w:rsidR="00B14589" w:rsidRPr="00AC12BB" w:rsidRDefault="00723211" w:rsidP="00B14589">
      <w:pPr>
        <w:pStyle w:val="xDate"/>
      </w:pPr>
      <w:r>
        <w:fldChar w:fldCharType="begin"/>
      </w:r>
      <w:r>
        <w:instrText xml:space="preserve"> DATE \@ "d MMMM yyyy" </w:instrText>
      </w:r>
      <w:r>
        <w:fldChar w:fldCharType="separate"/>
      </w:r>
      <w:r w:rsidR="00AC4EBB">
        <w:rPr>
          <w:noProof/>
        </w:rPr>
        <w:t>1 April 2022</w:t>
      </w:r>
      <w:r>
        <w:fldChar w:fldCharType="end"/>
      </w:r>
    </w:p>
    <w:p w14:paraId="713DBAED" w14:textId="25C8DDC9" w:rsidR="00B14589" w:rsidRPr="00AC12BB" w:rsidRDefault="00126D71" w:rsidP="00B14589">
      <w:pPr>
        <w:pStyle w:val="BaseFont"/>
      </w:pPr>
      <w:r>
        <w:t>Editor Journal of Hydrology</w:t>
      </w:r>
    </w:p>
    <w:p w14:paraId="7D064455" w14:textId="5CE455C2" w:rsidR="00B14589" w:rsidRPr="00AC12BB" w:rsidRDefault="00B14589" w:rsidP="00B14589">
      <w:pPr>
        <w:pStyle w:val="xSalutation"/>
        <w:spacing w:before="260"/>
      </w:pPr>
      <w:r w:rsidRPr="00AC12BB">
        <w:t xml:space="preserve">Dear </w:t>
      </w:r>
      <w:r w:rsidR="00126D71">
        <w:t>Editor</w:t>
      </w:r>
    </w:p>
    <w:p w14:paraId="74786431" w14:textId="614D0332" w:rsidR="003162EE" w:rsidRDefault="00126D71" w:rsidP="00B14589">
      <w:pPr>
        <w:pStyle w:val="Body"/>
      </w:pPr>
      <w:r>
        <w:t xml:space="preserve">We are happy to be submitting our paper </w:t>
      </w:r>
      <w:r w:rsidRPr="00126D71">
        <w:t>"Factors determining how catchments respond to forest cover change. Re-analysing global data sets"</w:t>
      </w:r>
      <w:r>
        <w:t xml:space="preserve"> to Journal of Hydrology. We specifically chose Journal of Hydrology as our work is very much inspired by a paper form 2017 in your journal (Zhang et al. 2017) and we hope that this follow-up paper provides further insights into the issue of streamflow responses to vegetation change. </w:t>
      </w:r>
    </w:p>
    <w:p w14:paraId="531BE336" w14:textId="24A1570D" w:rsidR="00C015BD" w:rsidRDefault="00126D71" w:rsidP="00B14589">
      <w:pPr>
        <w:pStyle w:val="Body"/>
      </w:pPr>
      <w:r>
        <w:t xml:space="preserve">To contribute to </w:t>
      </w:r>
      <w:r w:rsidR="00C015BD">
        <w:t xml:space="preserve">the ideals of </w:t>
      </w:r>
      <w:r>
        <w:t xml:space="preserve">open science, we </w:t>
      </w:r>
      <w:r w:rsidR="00C015BD">
        <w:t xml:space="preserve">provide all the analyses in the paper and the associated data via </w:t>
      </w:r>
      <w:proofErr w:type="spellStart"/>
      <w:r w:rsidR="00C015BD">
        <w:t>github</w:t>
      </w:r>
      <w:proofErr w:type="spellEnd"/>
      <w:r w:rsidR="00C015BD">
        <w:t xml:space="preserve"> repository: </w:t>
      </w:r>
      <w:hyperlink r:id="rId7" w:history="1">
        <w:r w:rsidR="00C015BD" w:rsidRPr="00F567AC">
          <w:rPr>
            <w:rStyle w:val="Hyperlink"/>
          </w:rPr>
          <w:t>https://github.com/WillemVervoort/Forest_and_water/tree/publish</w:t>
        </w:r>
      </w:hyperlink>
      <w:r w:rsidR="00C015BD">
        <w:t xml:space="preserve"> </w:t>
      </w:r>
    </w:p>
    <w:p w14:paraId="12F687F6" w14:textId="77777777" w:rsidR="00C015BD" w:rsidRDefault="00C015BD" w:rsidP="00B03C9D">
      <w:pPr>
        <w:pStyle w:val="xSignoff"/>
      </w:pPr>
      <w:r>
        <w:t>For the authors,</w:t>
      </w:r>
    </w:p>
    <w:p w14:paraId="49A89A9F" w14:textId="78B7BD62" w:rsidR="00B14589" w:rsidRPr="00AC12BB" w:rsidRDefault="00C015BD" w:rsidP="00B03C9D">
      <w:pPr>
        <w:pStyle w:val="xSignoff"/>
      </w:pPr>
      <w:r>
        <w:rPr>
          <w:noProof/>
        </w:rPr>
        <w:drawing>
          <wp:inline distT="0" distB="0" distL="0" distR="0" wp14:anchorId="3BE956EE" wp14:editId="5A561217">
            <wp:extent cx="1755648" cy="850392"/>
            <wp:effectExtent l="0" t="0" r="0" b="6985"/>
            <wp:docPr id="1" name="Picture 1" descr="A pair of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air of glass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C9D">
        <w:fldChar w:fldCharType="begin"/>
      </w:r>
      <w:r w:rsidR="00B03C9D">
        <w:instrText xml:space="preserve"> AUTOTEXTLIST </w:instrText>
      </w:r>
      <w:r w:rsidR="00995A1B">
        <w:instrText xml:space="preserve"> \s "xSignoff”</w:instrText>
      </w:r>
      <w:r w:rsidR="00B03C9D">
        <w:instrText xml:space="preserve"> \t "</w:instrText>
      </w:r>
      <w:r w:rsidR="00D918DE">
        <w:instrText>Windows users r</w:instrText>
      </w:r>
      <w:r w:rsidR="00B03C9D">
        <w:instrText>ight-mouse-click to select a complim</w:instrText>
      </w:r>
      <w:r w:rsidR="00D918DE">
        <w:instrText xml:space="preserve">entary close. Mac users </w:instrText>
      </w:r>
      <w:r w:rsidR="00CA3449">
        <w:instrText>hold down the Ctrl key and right-mouse-click.</w:instrText>
      </w:r>
      <w:r w:rsidR="00D918DE">
        <w:instrText>“</w:instrText>
      </w:r>
      <w:r w:rsidR="00B03C9D">
        <w:fldChar w:fldCharType="separate"/>
      </w:r>
      <w:r w:rsidR="00B03C9D">
        <w:fldChar w:fldCharType="end"/>
      </w:r>
    </w:p>
    <w:p w14:paraId="4ECA1A78" w14:textId="77777777" w:rsidR="00B03C9D" w:rsidRPr="00AC12BB" w:rsidRDefault="00B03C9D" w:rsidP="00B14589">
      <w:pPr>
        <w:pStyle w:val="BaseFont"/>
      </w:pPr>
    </w:p>
    <w:p w14:paraId="3A66451C" w14:textId="77777777" w:rsidR="00B14589" w:rsidRDefault="001C7042" w:rsidP="00B14589">
      <w:pPr>
        <w:pStyle w:val="BaseFont"/>
      </w:pPr>
      <w:r>
        <w:t>Willem Vervoort</w:t>
      </w:r>
    </w:p>
    <w:p w14:paraId="00762302" w14:textId="77777777" w:rsidR="001C7042" w:rsidRDefault="001C7042" w:rsidP="00B14589">
      <w:pPr>
        <w:pStyle w:val="BaseFont"/>
      </w:pPr>
    </w:p>
    <w:p w14:paraId="4F29C36A" w14:textId="77777777" w:rsidR="001C7042" w:rsidRPr="001C7042" w:rsidRDefault="001C7042" w:rsidP="001C7042"/>
    <w:p w14:paraId="103AA27D" w14:textId="77777777" w:rsidR="001C7042" w:rsidRPr="001C7042" w:rsidRDefault="001C7042" w:rsidP="001C7042"/>
    <w:p w14:paraId="34784058" w14:textId="77777777" w:rsidR="001C7042" w:rsidRPr="001C7042" w:rsidRDefault="001C7042" w:rsidP="001C7042"/>
    <w:p w14:paraId="04494CE2" w14:textId="77777777" w:rsidR="001C7042" w:rsidRPr="001C7042" w:rsidRDefault="001C7042" w:rsidP="001C7042"/>
    <w:p w14:paraId="0B173692" w14:textId="77777777" w:rsidR="001C7042" w:rsidRPr="001C7042" w:rsidRDefault="001C7042" w:rsidP="001C7042"/>
    <w:p w14:paraId="149548EC" w14:textId="77777777" w:rsidR="001C7042" w:rsidRPr="001C7042" w:rsidRDefault="001C7042" w:rsidP="001C7042"/>
    <w:p w14:paraId="3E1B3CF5" w14:textId="77777777" w:rsidR="001C7042" w:rsidRPr="001C7042" w:rsidRDefault="001C7042" w:rsidP="001C7042"/>
    <w:p w14:paraId="35FE57D3" w14:textId="77777777" w:rsidR="001C7042" w:rsidRPr="001C7042" w:rsidRDefault="001C7042" w:rsidP="001C7042"/>
    <w:p w14:paraId="797C04CD" w14:textId="77777777" w:rsidR="001C7042" w:rsidRPr="001C7042" w:rsidRDefault="001C7042" w:rsidP="001C7042"/>
    <w:p w14:paraId="25D133CC" w14:textId="77777777" w:rsidR="001C7042" w:rsidRPr="001C7042" w:rsidRDefault="001C7042" w:rsidP="001C7042"/>
    <w:p w14:paraId="65BCCE62" w14:textId="77777777" w:rsidR="001C7042" w:rsidRPr="001C7042" w:rsidRDefault="001C7042" w:rsidP="001C7042"/>
    <w:p w14:paraId="17466510" w14:textId="77777777" w:rsidR="001C7042" w:rsidRDefault="001C7042" w:rsidP="001C7042"/>
    <w:p w14:paraId="029FDA07" w14:textId="77777777" w:rsidR="007641F5" w:rsidRPr="001C7042" w:rsidRDefault="007641F5" w:rsidP="001C7042">
      <w:pPr>
        <w:ind w:firstLine="720"/>
      </w:pPr>
    </w:p>
    <w:sectPr w:rsidR="007641F5" w:rsidRPr="001C7042" w:rsidSect="00B1458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472" w:right="1701" w:bottom="1134" w:left="2268" w:header="556" w:footer="5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DF11" w14:textId="77777777" w:rsidR="001B1A74" w:rsidRDefault="001B1A74">
      <w:r>
        <w:separator/>
      </w:r>
    </w:p>
  </w:endnote>
  <w:endnote w:type="continuationSeparator" w:id="0">
    <w:p w14:paraId="5C94214F" w14:textId="77777777" w:rsidR="001B1A74" w:rsidRDefault="001B1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69ED0" w14:textId="77777777" w:rsidR="00196728" w:rsidRDefault="00196728" w:rsidP="00B1458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7049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0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97"/>
      <w:gridCol w:w="3402"/>
      <w:gridCol w:w="1201"/>
    </w:tblGrid>
    <w:tr w:rsidR="00196728" w:rsidRPr="00A87517" w14:paraId="2938CA7C" w14:textId="77777777" w:rsidTr="00D91CAC">
      <w:trPr>
        <w:trHeight w:val="1053"/>
      </w:trPr>
      <w:tc>
        <w:tcPr>
          <w:tcW w:w="3497" w:type="dxa"/>
        </w:tcPr>
        <w:p w14:paraId="3A328062" w14:textId="77777777" w:rsidR="00723211" w:rsidRPr="00AC12BB" w:rsidRDefault="00723211" w:rsidP="00723211">
          <w:pPr>
            <w:pStyle w:val="Footer"/>
          </w:pPr>
          <w:r>
            <w:t>School of Life and Environmental Sciences</w:t>
          </w:r>
        </w:p>
        <w:p w14:paraId="12C14A7A" w14:textId="77777777" w:rsidR="00196728" w:rsidRDefault="0097049C" w:rsidP="00B14589">
          <w:pPr>
            <w:pStyle w:val="Footer"/>
          </w:pPr>
          <w:r>
            <w:t>Sydney Institute of Agriculture</w:t>
          </w:r>
        </w:p>
        <w:p w14:paraId="34443390" w14:textId="77777777" w:rsidR="00196728" w:rsidRPr="00AC12BB" w:rsidRDefault="0097049C" w:rsidP="00B14589">
          <w:pPr>
            <w:pStyle w:val="Footer"/>
          </w:pPr>
          <w:r>
            <w:t>Faculty of Science</w:t>
          </w:r>
        </w:p>
        <w:p w14:paraId="377AF6BA" w14:textId="1AFCDF66" w:rsidR="00196728" w:rsidRPr="00AC12BB" w:rsidRDefault="001C7042" w:rsidP="00B14589">
          <w:pPr>
            <w:pStyle w:val="Footer"/>
          </w:pPr>
          <w:r>
            <w:t xml:space="preserve">Rm </w:t>
          </w:r>
          <w:r w:rsidR="00723211">
            <w:t>305</w:t>
          </w:r>
          <w:r w:rsidR="00196728" w:rsidRPr="00AC12BB">
            <w:t xml:space="preserve">, </w:t>
          </w:r>
          <w:r>
            <w:t xml:space="preserve">Biomedical </w:t>
          </w:r>
          <w:proofErr w:type="spellStart"/>
          <w:r>
            <w:t>Bldg</w:t>
          </w:r>
          <w:proofErr w:type="spellEnd"/>
          <w:r>
            <w:t>, C81</w:t>
          </w:r>
        </w:p>
        <w:p w14:paraId="03580821" w14:textId="77777777" w:rsidR="00196728" w:rsidRPr="00AC12BB" w:rsidRDefault="00196728" w:rsidP="00B14589">
          <w:pPr>
            <w:pStyle w:val="Footer"/>
          </w:pPr>
          <w:r w:rsidRPr="00AC12BB">
            <w:t xml:space="preserve">The University of Sydney </w:t>
          </w:r>
        </w:p>
        <w:p w14:paraId="633C8332" w14:textId="77777777" w:rsidR="00196728" w:rsidRPr="00AC12BB" w:rsidRDefault="00196728" w:rsidP="00B14589">
          <w:pPr>
            <w:pStyle w:val="Footer"/>
            <w:ind w:right="1270"/>
          </w:pPr>
          <w:r w:rsidRPr="00AC12BB">
            <w:t>NSW 2006 Australia</w:t>
          </w:r>
        </w:p>
      </w:tc>
      <w:tc>
        <w:tcPr>
          <w:tcW w:w="3402" w:type="dxa"/>
        </w:tcPr>
        <w:p w14:paraId="2382119F" w14:textId="77777777" w:rsidR="00196728" w:rsidRPr="00AC12BB" w:rsidRDefault="00196728" w:rsidP="00B14589">
          <w:pPr>
            <w:pStyle w:val="Footer"/>
          </w:pPr>
          <w:r w:rsidRPr="00AC12BB">
            <w:rPr>
              <w:b/>
            </w:rPr>
            <w:t>T</w:t>
          </w:r>
          <w:r w:rsidRPr="00AC12BB">
            <w:t xml:space="preserve"> +61 2 </w:t>
          </w:r>
          <w:r w:rsidR="001C7042">
            <w:t>8627 1054</w:t>
          </w:r>
        </w:p>
        <w:p w14:paraId="4FEACF49" w14:textId="77777777" w:rsidR="00196728" w:rsidRPr="00AC12BB" w:rsidRDefault="00196728" w:rsidP="00B14589">
          <w:pPr>
            <w:pStyle w:val="Footer"/>
          </w:pPr>
          <w:r w:rsidRPr="00AC12BB">
            <w:rPr>
              <w:b/>
            </w:rPr>
            <w:t>F</w:t>
          </w:r>
          <w:r w:rsidRPr="00AC12BB">
            <w:t xml:space="preserve"> +61 2 </w:t>
          </w:r>
          <w:r w:rsidR="001C7042">
            <w:t>8627 1099</w:t>
          </w:r>
        </w:p>
        <w:p w14:paraId="7E1F0B24" w14:textId="77777777" w:rsidR="00196728" w:rsidRPr="00AC12BB" w:rsidRDefault="00196728" w:rsidP="00B14589">
          <w:pPr>
            <w:pStyle w:val="FooterEmail"/>
          </w:pPr>
          <w:r w:rsidRPr="00AC12BB">
            <w:rPr>
              <w:b/>
            </w:rPr>
            <w:t>E</w:t>
          </w:r>
          <w:r w:rsidRPr="00AC12BB">
            <w:t xml:space="preserve"> </w:t>
          </w:r>
          <w:r w:rsidR="001C7042">
            <w:rPr>
              <w:rStyle w:val="FooterEmailChar"/>
            </w:rPr>
            <w:t>willem.vervoort</w:t>
          </w:r>
          <w:r w:rsidRPr="00AC12BB">
            <w:t>@sydney.edu.au</w:t>
          </w:r>
        </w:p>
        <w:p w14:paraId="07FB6C4D" w14:textId="77777777" w:rsidR="00196728" w:rsidRPr="00AC12BB" w:rsidRDefault="00196728" w:rsidP="005562F1">
          <w:pPr>
            <w:pStyle w:val="FooterEmail"/>
          </w:pPr>
          <w:r w:rsidRPr="00AC12BB">
            <w:rPr>
              <w:b/>
            </w:rPr>
            <w:t>sydney.edu.au</w:t>
          </w:r>
        </w:p>
      </w:tc>
      <w:tc>
        <w:tcPr>
          <w:tcW w:w="1201" w:type="dxa"/>
        </w:tcPr>
        <w:p w14:paraId="53768224" w14:textId="77777777" w:rsidR="00196728" w:rsidRPr="009313CE" w:rsidRDefault="00196728" w:rsidP="00B14589">
          <w:pPr>
            <w:pStyle w:val="FooterABN"/>
          </w:pPr>
          <w:r w:rsidRPr="009313CE">
            <w:t>ABN 15 211 513 464</w:t>
          </w:r>
        </w:p>
        <w:p w14:paraId="046B7374" w14:textId="77777777" w:rsidR="00196728" w:rsidRPr="009313CE" w:rsidRDefault="00196728" w:rsidP="00B14589">
          <w:pPr>
            <w:pStyle w:val="FooterABN"/>
            <w:rPr>
              <w:b/>
            </w:rPr>
          </w:pPr>
          <w:r w:rsidRPr="009313CE">
            <w:t>CRICOS 00026A</w:t>
          </w:r>
        </w:p>
      </w:tc>
    </w:tr>
  </w:tbl>
  <w:p w14:paraId="02BCCA5F" w14:textId="77777777" w:rsidR="00196728" w:rsidRPr="009E70A7" w:rsidRDefault="00196728" w:rsidP="00B14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C3EB" w14:textId="77777777" w:rsidR="001B1A74" w:rsidRDefault="001B1A74">
      <w:r>
        <w:separator/>
      </w:r>
    </w:p>
  </w:footnote>
  <w:footnote w:type="continuationSeparator" w:id="0">
    <w:p w14:paraId="3C95B61D" w14:textId="77777777" w:rsidR="001B1A74" w:rsidRDefault="001B1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E3F2" w14:textId="77777777" w:rsidR="00196728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17387D66" wp14:editId="6D2F7437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1" name="Picture 11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2008" w14:textId="77777777" w:rsidR="00196728" w:rsidRPr="006D4DA0" w:rsidRDefault="001C7042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7216" behindDoc="1" locked="0" layoutInCell="1" allowOverlap="1" wp14:anchorId="508A4ABB" wp14:editId="6461BF5F">
          <wp:simplePos x="0" y="0"/>
          <wp:positionH relativeFrom="page">
            <wp:posOffset>821055</wp:posOffset>
          </wp:positionH>
          <wp:positionV relativeFrom="page">
            <wp:posOffset>518160</wp:posOffset>
          </wp:positionV>
          <wp:extent cx="1581150" cy="552450"/>
          <wp:effectExtent l="0" t="0" r="0" b="0"/>
          <wp:wrapNone/>
          <wp:docPr id="10" name="Picture 10" descr="Michae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ichae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6EC7E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68C00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97AE5D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D00B8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52425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6DBEA6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1C5A24"/>
    <w:multiLevelType w:val="multilevel"/>
    <w:tmpl w:val="85324648"/>
    <w:lvl w:ilvl="0">
      <w:start w:val="1"/>
      <w:numFmt w:val="lowerLetter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68B37FE"/>
    <w:multiLevelType w:val="multilevel"/>
    <w:tmpl w:val="2FB2260E"/>
    <w:name w:val="MyBullets"/>
    <w:lvl w:ilvl="0">
      <w:start w:val="1"/>
      <w:numFmt w:val="bullet"/>
      <w:pStyle w:val="List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B824884"/>
    <w:multiLevelType w:val="multilevel"/>
    <w:tmpl w:val="FB36CF94"/>
    <w:name w:val="AlphaNumbering"/>
    <w:lvl w:ilvl="0">
      <w:start w:val="1"/>
      <w:numFmt w:val="lowerLetter"/>
      <w:pStyle w:val="AlphaNumbering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Roman"/>
      <w:pStyle w:val="AlphaNumbering2"/>
      <w:lvlText w:val="%2)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bullet"/>
      <w:pStyle w:val="AlphaNumbering3"/>
      <w:lvlText w:val="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226273A"/>
    <w:multiLevelType w:val="multilevel"/>
    <w:tmpl w:val="3F6090BA"/>
    <w:lvl w:ilvl="0">
      <w:start w:val="1"/>
      <w:numFmt w:val="bullet"/>
      <w:lvlText w:val="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  <w:b w:val="0"/>
        <w:i w:val="0"/>
        <w:position w:val="2"/>
        <w:sz w:val="14"/>
        <w:szCs w:val="17"/>
      </w:rPr>
    </w:lvl>
    <w:lvl w:ilvl="1">
      <w:start w:val="1"/>
      <w:numFmt w:val="bullet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 w:val="0"/>
        <w:i w:val="0"/>
        <w:position w:val="2"/>
        <w:sz w:val="17"/>
        <w:szCs w:val="17"/>
      </w:rPr>
    </w:lvl>
    <w:lvl w:ilvl="2">
      <w:start w:val="1"/>
      <w:numFmt w:val="bullet"/>
      <w:lvlText w:val="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  <w:b w:val="0"/>
        <w:i w:val="0"/>
        <w:spacing w:val="0"/>
        <w:w w:val="100"/>
        <w:position w:val="2"/>
        <w:sz w:val="17"/>
        <w:szCs w:val="17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5A07BE4"/>
    <w:multiLevelType w:val="multilevel"/>
    <w:tmpl w:val="D5C47EE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abstractNum w:abstractNumId="11" w15:restartNumberingAfterBreak="0">
    <w:nsid w:val="7839021E"/>
    <w:multiLevelType w:val="multilevel"/>
    <w:tmpl w:val="3CD4DA96"/>
    <w:name w:val="ListNumbering"/>
    <w:lvl w:ilvl="0">
      <w:start w:val="1"/>
      <w:numFmt w:val="decimal"/>
      <w:pStyle w:val="ListNumber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spacing w:val="-20"/>
        <w:w w:val="100"/>
        <w:sz w:val="20"/>
        <w:szCs w:val="20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907"/>
        </w:tabs>
        <w:ind w:left="907" w:hanging="453"/>
      </w:pPr>
      <w:rPr>
        <w:rFonts w:hint="default"/>
        <w:spacing w:val="0"/>
        <w:kern w:val="0"/>
        <w:position w:val="0"/>
        <w:sz w:val="20"/>
        <w:szCs w:val="17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531"/>
        </w:tabs>
        <w:ind w:left="1531" w:hanging="624"/>
      </w:pPr>
      <w:rPr>
        <w:rFonts w:hint="default"/>
        <w:color w:val="auto"/>
        <w:kern w:val="0"/>
        <w:position w:val="0"/>
        <w:sz w:val="20"/>
        <w:szCs w:val="17"/>
      </w:rPr>
    </w:lvl>
    <w:lvl w:ilvl="3">
      <w:start w:val="1"/>
      <w:numFmt w:val="decimal"/>
      <w:lvlText w:val="%1.%2.%3.%4."/>
      <w:lvlJc w:val="left"/>
      <w:pPr>
        <w:tabs>
          <w:tab w:val="num" w:pos="1743"/>
        </w:tabs>
        <w:ind w:left="167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63"/>
        </w:tabs>
        <w:ind w:left="217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23"/>
        </w:tabs>
        <w:ind w:left="267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43"/>
        </w:tabs>
        <w:ind w:left="318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03"/>
        </w:tabs>
        <w:ind w:left="368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23"/>
        </w:tabs>
        <w:ind w:left="4263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7"/>
  </w:num>
  <w:num w:numId="5">
    <w:abstractNumId w:val="2"/>
  </w:num>
  <w:num w:numId="6">
    <w:abstractNumId w:val="7"/>
  </w:num>
  <w:num w:numId="7">
    <w:abstractNumId w:val="4"/>
  </w:num>
  <w:num w:numId="8">
    <w:abstractNumId w:val="11"/>
  </w:num>
  <w:num w:numId="9">
    <w:abstractNumId w:val="1"/>
  </w:num>
  <w:num w:numId="10">
    <w:abstractNumId w:val="11"/>
  </w:num>
  <w:num w:numId="11">
    <w:abstractNumId w:val="0"/>
  </w:num>
  <w:num w:numId="12">
    <w:abstractNumId w:val="11"/>
  </w:num>
  <w:num w:numId="13">
    <w:abstractNumId w:val="8"/>
  </w:num>
  <w:num w:numId="14">
    <w:abstractNumId w:val="8"/>
  </w:num>
  <w:num w:numId="15">
    <w:abstractNumId w:val="8"/>
  </w:num>
  <w:num w:numId="16">
    <w:abstractNumId w:val="7"/>
  </w:num>
  <w:num w:numId="17">
    <w:abstractNumId w:val="7"/>
  </w:num>
  <w:num w:numId="18">
    <w:abstractNumId w:val="7"/>
  </w:num>
  <w:num w:numId="19">
    <w:abstractNumId w:val="11"/>
  </w:num>
  <w:num w:numId="20">
    <w:abstractNumId w:val="11"/>
  </w:num>
  <w:num w:numId="21">
    <w:abstractNumId w:val="11"/>
  </w:num>
  <w:num w:numId="22">
    <w:abstractNumId w:val="9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42"/>
    <w:rsid w:val="00021629"/>
    <w:rsid w:val="00072C00"/>
    <w:rsid w:val="000846FE"/>
    <w:rsid w:val="0009559C"/>
    <w:rsid w:val="00095E19"/>
    <w:rsid w:val="000A0633"/>
    <w:rsid w:val="000D6EA5"/>
    <w:rsid w:val="00114534"/>
    <w:rsid w:val="0011699E"/>
    <w:rsid w:val="00126D71"/>
    <w:rsid w:val="0013729F"/>
    <w:rsid w:val="0015593C"/>
    <w:rsid w:val="00196728"/>
    <w:rsid w:val="001A3E10"/>
    <w:rsid w:val="001B0978"/>
    <w:rsid w:val="001B1A74"/>
    <w:rsid w:val="001C7042"/>
    <w:rsid w:val="001F427B"/>
    <w:rsid w:val="00220CCC"/>
    <w:rsid w:val="00221F39"/>
    <w:rsid w:val="00250D31"/>
    <w:rsid w:val="002E2D7B"/>
    <w:rsid w:val="003007A4"/>
    <w:rsid w:val="00307C95"/>
    <w:rsid w:val="003162EE"/>
    <w:rsid w:val="003937FC"/>
    <w:rsid w:val="00395B75"/>
    <w:rsid w:val="003C5A9B"/>
    <w:rsid w:val="003C6348"/>
    <w:rsid w:val="003D282E"/>
    <w:rsid w:val="003E4573"/>
    <w:rsid w:val="003F017A"/>
    <w:rsid w:val="003F3636"/>
    <w:rsid w:val="0041214E"/>
    <w:rsid w:val="004853D9"/>
    <w:rsid w:val="00490898"/>
    <w:rsid w:val="004D13DC"/>
    <w:rsid w:val="004E3189"/>
    <w:rsid w:val="0051345A"/>
    <w:rsid w:val="005353AA"/>
    <w:rsid w:val="00555916"/>
    <w:rsid w:val="005562F1"/>
    <w:rsid w:val="005C428F"/>
    <w:rsid w:val="005D35B0"/>
    <w:rsid w:val="005D47B0"/>
    <w:rsid w:val="00607FD8"/>
    <w:rsid w:val="0061505F"/>
    <w:rsid w:val="00676B87"/>
    <w:rsid w:val="00692792"/>
    <w:rsid w:val="006A2BF7"/>
    <w:rsid w:val="006B5921"/>
    <w:rsid w:val="006C596B"/>
    <w:rsid w:val="006D39B9"/>
    <w:rsid w:val="00703498"/>
    <w:rsid w:val="007154DB"/>
    <w:rsid w:val="00723211"/>
    <w:rsid w:val="007641F5"/>
    <w:rsid w:val="00765E2C"/>
    <w:rsid w:val="007E0193"/>
    <w:rsid w:val="00841D8C"/>
    <w:rsid w:val="00842D0D"/>
    <w:rsid w:val="008616F3"/>
    <w:rsid w:val="00864767"/>
    <w:rsid w:val="008832AA"/>
    <w:rsid w:val="008B12C3"/>
    <w:rsid w:val="008E13E8"/>
    <w:rsid w:val="008F3B94"/>
    <w:rsid w:val="00910D31"/>
    <w:rsid w:val="00937703"/>
    <w:rsid w:val="0094605E"/>
    <w:rsid w:val="00954C94"/>
    <w:rsid w:val="0097049C"/>
    <w:rsid w:val="00986C85"/>
    <w:rsid w:val="00995A1B"/>
    <w:rsid w:val="009C5C32"/>
    <w:rsid w:val="009E4906"/>
    <w:rsid w:val="00A02A49"/>
    <w:rsid w:val="00A02F5D"/>
    <w:rsid w:val="00A15EF9"/>
    <w:rsid w:val="00A17099"/>
    <w:rsid w:val="00A24C55"/>
    <w:rsid w:val="00A37C70"/>
    <w:rsid w:val="00A4340C"/>
    <w:rsid w:val="00A82BB2"/>
    <w:rsid w:val="00A97124"/>
    <w:rsid w:val="00AA5A0F"/>
    <w:rsid w:val="00AC1E0E"/>
    <w:rsid w:val="00AC4EBB"/>
    <w:rsid w:val="00AD38E4"/>
    <w:rsid w:val="00AE5FC8"/>
    <w:rsid w:val="00B03C9D"/>
    <w:rsid w:val="00B14589"/>
    <w:rsid w:val="00B21E43"/>
    <w:rsid w:val="00B21E88"/>
    <w:rsid w:val="00B60F65"/>
    <w:rsid w:val="00B67069"/>
    <w:rsid w:val="00B95649"/>
    <w:rsid w:val="00BA0A5C"/>
    <w:rsid w:val="00BA1870"/>
    <w:rsid w:val="00BA3AD2"/>
    <w:rsid w:val="00BE6F05"/>
    <w:rsid w:val="00BF3A65"/>
    <w:rsid w:val="00C015BD"/>
    <w:rsid w:val="00C04F80"/>
    <w:rsid w:val="00C05C35"/>
    <w:rsid w:val="00C632C6"/>
    <w:rsid w:val="00C7497D"/>
    <w:rsid w:val="00C86E4D"/>
    <w:rsid w:val="00CA3449"/>
    <w:rsid w:val="00CB1160"/>
    <w:rsid w:val="00CB6F87"/>
    <w:rsid w:val="00CC3849"/>
    <w:rsid w:val="00CD6E73"/>
    <w:rsid w:val="00CE0BDC"/>
    <w:rsid w:val="00CE2F73"/>
    <w:rsid w:val="00CF0500"/>
    <w:rsid w:val="00D918DE"/>
    <w:rsid w:val="00D91CAC"/>
    <w:rsid w:val="00D94981"/>
    <w:rsid w:val="00DC6E85"/>
    <w:rsid w:val="00DE0904"/>
    <w:rsid w:val="00DE671C"/>
    <w:rsid w:val="00E23E90"/>
    <w:rsid w:val="00E32337"/>
    <w:rsid w:val="00E3775C"/>
    <w:rsid w:val="00E4067B"/>
    <w:rsid w:val="00E7768B"/>
    <w:rsid w:val="00E95F23"/>
    <w:rsid w:val="00E96E92"/>
    <w:rsid w:val="00EA1085"/>
    <w:rsid w:val="00EF31D4"/>
    <w:rsid w:val="00F14500"/>
    <w:rsid w:val="00F219C5"/>
    <w:rsid w:val="00F232F4"/>
    <w:rsid w:val="00F33B65"/>
    <w:rsid w:val="00F344F5"/>
    <w:rsid w:val="00F74686"/>
    <w:rsid w:val="00F8171D"/>
    <w:rsid w:val="00FA3EEC"/>
    <w:rsid w:val="00FA77C1"/>
    <w:rsid w:val="00FD1ED4"/>
    <w:rsid w:val="00FD57F5"/>
    <w:rsid w:val="00FE0A31"/>
    <w:rsid w:val="00FE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1A2D5"/>
  <w15:chartTrackingRefBased/>
  <w15:docId w15:val="{A8FBF18B-32B1-41AB-9C36-189176CB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57F5"/>
    <w:rPr>
      <w:rFonts w:ascii="Arial" w:hAnsi="Arial"/>
      <w:szCs w:val="22"/>
      <w:lang w:eastAsia="en-US"/>
    </w:rPr>
  </w:style>
  <w:style w:type="paragraph" w:styleId="Heading1">
    <w:name w:val="heading 1"/>
    <w:basedOn w:val="Body"/>
    <w:next w:val="Body"/>
    <w:qFormat/>
    <w:rsid w:val="00BF3A65"/>
    <w:pPr>
      <w:keepNext/>
      <w:outlineLvl w:val="0"/>
    </w:pPr>
    <w:rPr>
      <w:b/>
      <w:caps/>
      <w:sz w:val="24"/>
      <w:szCs w:val="20"/>
    </w:rPr>
  </w:style>
  <w:style w:type="paragraph" w:styleId="Heading2">
    <w:name w:val="heading 2"/>
    <w:basedOn w:val="Body"/>
    <w:next w:val="Body"/>
    <w:qFormat/>
    <w:rsid w:val="00BF3A65"/>
    <w:pPr>
      <w:keepNext/>
      <w:outlineLvl w:val="1"/>
    </w:pPr>
    <w:rPr>
      <w:rFonts w:ascii="Arial Bold" w:hAnsi="Arial Bold"/>
      <w:b/>
      <w:caps/>
      <w:szCs w:val="20"/>
    </w:rPr>
  </w:style>
  <w:style w:type="paragraph" w:styleId="Heading3">
    <w:name w:val="heading 3"/>
    <w:basedOn w:val="Normal"/>
    <w:next w:val="Normal"/>
    <w:qFormat/>
    <w:rsid w:val="0013729F"/>
    <w:pPr>
      <w:spacing w:before="260" w:line="259" w:lineRule="auto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3729F"/>
    <w:pPr>
      <w:keepNext/>
      <w:spacing w:before="260" w:line="259" w:lineRule="auto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BF3A6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F3A65"/>
    <w:pPr>
      <w:spacing w:before="240" w:after="60"/>
      <w:outlineLvl w:val="5"/>
    </w:pPr>
    <w:rPr>
      <w:rFonts w:ascii="Times New Roman" w:hAnsi="Times New Roman"/>
      <w:b/>
      <w:bCs/>
      <w:sz w:val="22"/>
    </w:rPr>
  </w:style>
  <w:style w:type="paragraph" w:styleId="Heading7">
    <w:name w:val="heading 7"/>
    <w:basedOn w:val="Normal"/>
    <w:next w:val="Normal"/>
    <w:qFormat/>
    <w:rsid w:val="00BF3A65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F3A65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F3A65"/>
    <w:pPr>
      <w:spacing w:before="240" w:after="60"/>
      <w:outlineLvl w:val="8"/>
    </w:pPr>
    <w:rPr>
      <w:rFonts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BaseFont"/>
    <w:link w:val="BodyChar"/>
    <w:rsid w:val="00FD57F5"/>
    <w:pPr>
      <w:spacing w:after="260"/>
    </w:pPr>
  </w:style>
  <w:style w:type="paragraph" w:customStyle="1" w:styleId="BaseFont">
    <w:name w:val="BaseFont"/>
    <w:link w:val="BaseFontChar"/>
    <w:rsid w:val="00FD57F5"/>
    <w:pPr>
      <w:spacing w:line="259" w:lineRule="auto"/>
    </w:pPr>
    <w:rPr>
      <w:rFonts w:ascii="Arial" w:hAnsi="Arial"/>
      <w:szCs w:val="22"/>
      <w:lang w:eastAsia="en-US"/>
    </w:rPr>
  </w:style>
  <w:style w:type="character" w:customStyle="1" w:styleId="BaseFontChar">
    <w:name w:val="BaseFont Char"/>
    <w:basedOn w:val="DefaultParagraphFont"/>
    <w:link w:val="BaseFont"/>
    <w:rsid w:val="00FD57F5"/>
    <w:rPr>
      <w:rFonts w:ascii="Arial" w:hAnsi="Arial"/>
      <w:szCs w:val="22"/>
      <w:lang w:val="en-AU" w:eastAsia="en-US" w:bidi="ar-SA"/>
    </w:rPr>
  </w:style>
  <w:style w:type="character" w:customStyle="1" w:styleId="BodyChar">
    <w:name w:val="Body Char"/>
    <w:basedOn w:val="BaseFontChar"/>
    <w:link w:val="Body"/>
    <w:rsid w:val="00FD57F5"/>
    <w:rPr>
      <w:rFonts w:ascii="Arial" w:hAnsi="Arial"/>
      <w:szCs w:val="22"/>
      <w:lang w:val="en-AU" w:eastAsia="en-US" w:bidi="ar-SA"/>
    </w:rPr>
  </w:style>
  <w:style w:type="paragraph" w:styleId="Header">
    <w:name w:val="header"/>
    <w:rsid w:val="00FD57F5"/>
    <w:pPr>
      <w:tabs>
        <w:tab w:val="left" w:pos="2438"/>
      </w:tabs>
    </w:pPr>
    <w:rPr>
      <w:rFonts w:ascii="Arial" w:hAnsi="Arial"/>
      <w:sz w:val="16"/>
      <w:szCs w:val="16"/>
      <w:lang w:eastAsia="en-US"/>
    </w:rPr>
  </w:style>
  <w:style w:type="paragraph" w:styleId="Footer">
    <w:name w:val="footer"/>
    <w:basedOn w:val="BaseFont"/>
    <w:link w:val="FooterChar"/>
    <w:rsid w:val="00FD57F5"/>
    <w:pPr>
      <w:spacing w:line="264" w:lineRule="auto"/>
    </w:pPr>
    <w:rPr>
      <w:spacing w:val="-2"/>
      <w:sz w:val="16"/>
      <w:szCs w:val="14"/>
    </w:rPr>
  </w:style>
  <w:style w:type="character" w:customStyle="1" w:styleId="FooterChar">
    <w:name w:val="Footer Char"/>
    <w:basedOn w:val="BaseFontChar"/>
    <w:link w:val="Footer"/>
    <w:rsid w:val="00FD57F5"/>
    <w:rPr>
      <w:rFonts w:ascii="Arial" w:hAnsi="Arial"/>
      <w:spacing w:val="-2"/>
      <w:sz w:val="16"/>
      <w:szCs w:val="14"/>
      <w:lang w:val="en-AU" w:eastAsia="en-US" w:bidi="ar-SA"/>
    </w:rPr>
  </w:style>
  <w:style w:type="character" w:styleId="PageNumber">
    <w:name w:val="page number"/>
    <w:basedOn w:val="DefaultParagraphFont"/>
    <w:rsid w:val="00FD57F5"/>
    <w:rPr>
      <w:rFonts w:ascii="Arial" w:hAnsi="Arial"/>
      <w:spacing w:val="-2"/>
      <w:sz w:val="16"/>
    </w:rPr>
  </w:style>
  <w:style w:type="paragraph" w:customStyle="1" w:styleId="xDate">
    <w:name w:val="xDate"/>
    <w:basedOn w:val="BaseFont"/>
    <w:next w:val="BaseFont"/>
    <w:rsid w:val="00FD57F5"/>
    <w:pPr>
      <w:spacing w:before="600" w:after="260"/>
    </w:pPr>
  </w:style>
  <w:style w:type="paragraph" w:customStyle="1" w:styleId="xSalutation">
    <w:name w:val="xSalutation"/>
    <w:basedOn w:val="BaseFont"/>
    <w:next w:val="Normal"/>
    <w:rsid w:val="00FD57F5"/>
    <w:pPr>
      <w:spacing w:before="280" w:after="240"/>
    </w:pPr>
  </w:style>
  <w:style w:type="paragraph" w:customStyle="1" w:styleId="xName">
    <w:name w:val="xName"/>
    <w:basedOn w:val="BaseFont"/>
    <w:next w:val="xName2"/>
    <w:rsid w:val="00FD57F5"/>
    <w:pPr>
      <w:spacing w:after="15"/>
    </w:pPr>
    <w:rPr>
      <w:rFonts w:eastAsia="Malgun Gothic"/>
      <w:b/>
      <w:sz w:val="18"/>
      <w:szCs w:val="18"/>
    </w:rPr>
  </w:style>
  <w:style w:type="paragraph" w:customStyle="1" w:styleId="xName2">
    <w:name w:val="xName2"/>
    <w:basedOn w:val="BaseFont"/>
    <w:rsid w:val="00FD57F5"/>
    <w:rPr>
      <w:rFonts w:eastAsia="Malgun Gothic"/>
      <w:sz w:val="18"/>
      <w:szCs w:val="18"/>
    </w:rPr>
  </w:style>
  <w:style w:type="paragraph" w:customStyle="1" w:styleId="FooterABN">
    <w:name w:val="Footer ABN"/>
    <w:basedOn w:val="Footer"/>
    <w:semiHidden/>
    <w:rsid w:val="00FD57F5"/>
    <w:rPr>
      <w:spacing w:val="-3"/>
      <w:sz w:val="12"/>
      <w:szCs w:val="12"/>
    </w:rPr>
  </w:style>
  <w:style w:type="paragraph" w:customStyle="1" w:styleId="FooterEmail">
    <w:name w:val="Footer Email"/>
    <w:basedOn w:val="Footer"/>
    <w:link w:val="FooterEmailChar"/>
    <w:semiHidden/>
    <w:rsid w:val="00FD57F5"/>
    <w:rPr>
      <w:noProof/>
    </w:rPr>
  </w:style>
  <w:style w:type="character" w:customStyle="1" w:styleId="FooterEmailChar">
    <w:name w:val="Footer Email Char"/>
    <w:basedOn w:val="FooterChar"/>
    <w:link w:val="FooterEmail"/>
    <w:rsid w:val="00FD57F5"/>
    <w:rPr>
      <w:rFonts w:ascii="Arial" w:hAnsi="Arial"/>
      <w:noProof/>
      <w:spacing w:val="-2"/>
      <w:sz w:val="16"/>
      <w:szCs w:val="14"/>
      <w:lang w:val="en-AU" w:eastAsia="en-US" w:bidi="ar-SA"/>
    </w:rPr>
  </w:style>
  <w:style w:type="paragraph" w:customStyle="1" w:styleId="Attachment">
    <w:name w:val="Attachment"/>
    <w:basedOn w:val="Normal"/>
    <w:next w:val="Normal"/>
    <w:rsid w:val="00FD57F5"/>
    <w:pPr>
      <w:tabs>
        <w:tab w:val="left" w:pos="567"/>
      </w:tabs>
      <w:spacing w:before="240" w:line="210" w:lineRule="atLeast"/>
      <w:ind w:left="567" w:hanging="567"/>
    </w:pPr>
    <w:rPr>
      <w:sz w:val="15"/>
    </w:rPr>
  </w:style>
  <w:style w:type="paragraph" w:styleId="BalloonText">
    <w:name w:val="Balloon Text"/>
    <w:basedOn w:val="Normal"/>
    <w:semiHidden/>
    <w:rsid w:val="00FD57F5"/>
    <w:rPr>
      <w:rFonts w:ascii="Tahoma" w:hAnsi="Tahoma" w:cs="Tahoma"/>
      <w:sz w:val="16"/>
      <w:szCs w:val="16"/>
    </w:rPr>
  </w:style>
  <w:style w:type="paragraph" w:customStyle="1" w:styleId="Bold">
    <w:name w:val="Bold"/>
    <w:basedOn w:val="Body"/>
    <w:next w:val="Normal"/>
    <w:rsid w:val="00FD57F5"/>
    <w:rPr>
      <w:b/>
      <w:szCs w:val="20"/>
    </w:rPr>
  </w:style>
  <w:style w:type="paragraph" w:customStyle="1" w:styleId="CC">
    <w:name w:val="CC"/>
    <w:basedOn w:val="Normal"/>
    <w:next w:val="Normal"/>
    <w:rsid w:val="00FD57F5"/>
    <w:pPr>
      <w:tabs>
        <w:tab w:val="left" w:pos="567"/>
      </w:tabs>
      <w:spacing w:before="480"/>
      <w:ind w:left="567" w:hanging="567"/>
      <w:contextualSpacing/>
    </w:pPr>
    <w:rPr>
      <w:sz w:val="18"/>
    </w:rPr>
  </w:style>
  <w:style w:type="paragraph" w:customStyle="1" w:styleId="Emailaddress">
    <w:name w:val="Email address"/>
    <w:basedOn w:val="Normal"/>
    <w:semiHidden/>
    <w:rsid w:val="00FD57F5"/>
    <w:rPr>
      <w:sz w:val="16"/>
      <w:szCs w:val="16"/>
    </w:rPr>
  </w:style>
  <w:style w:type="paragraph" w:customStyle="1" w:styleId="Italics">
    <w:name w:val="Italics"/>
    <w:basedOn w:val="Body"/>
    <w:next w:val="Body"/>
    <w:rsid w:val="00FD57F5"/>
    <w:rPr>
      <w:i/>
      <w:szCs w:val="20"/>
    </w:rPr>
  </w:style>
  <w:style w:type="paragraph" w:styleId="ListBullet">
    <w:name w:val="List Bullet"/>
    <w:basedOn w:val="Body"/>
    <w:rsid w:val="009E4906"/>
    <w:pPr>
      <w:keepLines/>
      <w:numPr>
        <w:numId w:val="18"/>
      </w:numPr>
      <w:contextualSpacing/>
    </w:pPr>
    <w:rPr>
      <w:szCs w:val="18"/>
    </w:rPr>
  </w:style>
  <w:style w:type="paragraph" w:styleId="ListBullet2">
    <w:name w:val="List Bullet 2"/>
    <w:basedOn w:val="ListBullet"/>
    <w:rsid w:val="009E4906"/>
    <w:pPr>
      <w:numPr>
        <w:ilvl w:val="1"/>
      </w:numPr>
    </w:pPr>
    <w:rPr>
      <w:szCs w:val="22"/>
    </w:rPr>
  </w:style>
  <w:style w:type="paragraph" w:styleId="ListBullet3">
    <w:name w:val="List Bullet 3"/>
    <w:basedOn w:val="ListBullet2"/>
    <w:rsid w:val="009E4906"/>
    <w:pPr>
      <w:numPr>
        <w:ilvl w:val="2"/>
      </w:numPr>
    </w:pPr>
  </w:style>
  <w:style w:type="paragraph" w:styleId="ListContinue">
    <w:name w:val="List Continue"/>
    <w:basedOn w:val="Body"/>
    <w:semiHidden/>
    <w:rsid w:val="00FD57F5"/>
    <w:pPr>
      <w:ind w:left="340"/>
    </w:pPr>
    <w:rPr>
      <w:szCs w:val="20"/>
    </w:rPr>
  </w:style>
  <w:style w:type="paragraph" w:styleId="ListContinue2">
    <w:name w:val="List Continue 2"/>
    <w:basedOn w:val="Body"/>
    <w:link w:val="ListContinue2Char"/>
    <w:semiHidden/>
    <w:rsid w:val="00FD57F5"/>
    <w:pPr>
      <w:spacing w:after="120"/>
      <w:ind w:left="567"/>
    </w:pPr>
    <w:rPr>
      <w:szCs w:val="20"/>
    </w:rPr>
  </w:style>
  <w:style w:type="character" w:customStyle="1" w:styleId="ListContinue2Char">
    <w:name w:val="List Continue 2 Char"/>
    <w:basedOn w:val="BodyChar"/>
    <w:link w:val="ListContinue2"/>
    <w:rsid w:val="00FD57F5"/>
    <w:rPr>
      <w:rFonts w:ascii="Arial" w:hAnsi="Arial"/>
      <w:szCs w:val="22"/>
      <w:lang w:val="en-AU" w:eastAsia="en-US" w:bidi="ar-SA"/>
    </w:rPr>
  </w:style>
  <w:style w:type="paragraph" w:styleId="ListContinue3">
    <w:name w:val="List Continue 3"/>
    <w:basedOn w:val="ListContinue2"/>
    <w:link w:val="ListContinue3Char"/>
    <w:semiHidden/>
    <w:rsid w:val="00FD57F5"/>
    <w:pPr>
      <w:ind w:left="794"/>
    </w:pPr>
  </w:style>
  <w:style w:type="character" w:customStyle="1" w:styleId="ListContinue3Char">
    <w:name w:val="List Continue 3 Char"/>
    <w:basedOn w:val="ListContinue2Char"/>
    <w:link w:val="ListContinue3"/>
    <w:rsid w:val="00FD57F5"/>
    <w:rPr>
      <w:rFonts w:ascii="Arial" w:hAnsi="Arial"/>
      <w:szCs w:val="22"/>
      <w:lang w:val="en-AU" w:eastAsia="en-US" w:bidi="ar-SA"/>
    </w:rPr>
  </w:style>
  <w:style w:type="paragraph" w:styleId="ListNumber">
    <w:name w:val="List Number"/>
    <w:basedOn w:val="Body"/>
    <w:rsid w:val="009E4906"/>
    <w:pPr>
      <w:numPr>
        <w:numId w:val="21"/>
      </w:numPr>
    </w:pPr>
    <w:rPr>
      <w:szCs w:val="20"/>
    </w:rPr>
  </w:style>
  <w:style w:type="paragraph" w:styleId="ListNumber2">
    <w:name w:val="List Number 2"/>
    <w:basedOn w:val="Body"/>
    <w:rsid w:val="009E4906"/>
    <w:pPr>
      <w:numPr>
        <w:ilvl w:val="1"/>
        <w:numId w:val="21"/>
      </w:numPr>
    </w:pPr>
    <w:rPr>
      <w:szCs w:val="20"/>
    </w:rPr>
  </w:style>
  <w:style w:type="paragraph" w:styleId="ListNumber3">
    <w:name w:val="List Number 3"/>
    <w:basedOn w:val="ListBullet"/>
    <w:rsid w:val="009E4906"/>
    <w:pPr>
      <w:numPr>
        <w:ilvl w:val="2"/>
        <w:numId w:val="21"/>
      </w:numPr>
    </w:pPr>
  </w:style>
  <w:style w:type="paragraph" w:customStyle="1" w:styleId="TableBodyText">
    <w:name w:val="Table Body Text"/>
    <w:basedOn w:val="Normal"/>
    <w:rsid w:val="00FD57F5"/>
    <w:pPr>
      <w:spacing w:before="60" w:after="60"/>
    </w:pPr>
  </w:style>
  <w:style w:type="table" w:styleId="TableGrid">
    <w:name w:val="Table Grid"/>
    <w:basedOn w:val="TableNormal"/>
    <w:rsid w:val="00FD57F5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ContactDetails">
    <w:name w:val="xContactDetails"/>
    <w:basedOn w:val="Normal"/>
    <w:semiHidden/>
    <w:rsid w:val="00FD57F5"/>
    <w:pPr>
      <w:tabs>
        <w:tab w:val="left" w:pos="352"/>
        <w:tab w:val="left" w:pos="709"/>
      </w:tabs>
    </w:pPr>
  </w:style>
  <w:style w:type="paragraph" w:customStyle="1" w:styleId="xHeaderPg1">
    <w:name w:val="xHeaderPg1"/>
    <w:basedOn w:val="Header"/>
    <w:rsid w:val="00FD57F5"/>
    <w:pPr>
      <w:spacing w:after="3180"/>
    </w:pPr>
  </w:style>
  <w:style w:type="paragraph" w:customStyle="1" w:styleId="xSignoff">
    <w:name w:val="xSignoff"/>
    <w:basedOn w:val="Body"/>
    <w:next w:val="BaseFont"/>
    <w:rsid w:val="00FD57F5"/>
    <w:pPr>
      <w:spacing w:before="260" w:after="0"/>
    </w:pPr>
    <w:rPr>
      <w:szCs w:val="20"/>
    </w:rPr>
  </w:style>
  <w:style w:type="paragraph" w:customStyle="1" w:styleId="AlphaNumbering">
    <w:name w:val="Alpha Numbering"/>
    <w:basedOn w:val="BaseFont"/>
    <w:rsid w:val="009E4906"/>
    <w:pPr>
      <w:numPr>
        <w:numId w:val="15"/>
      </w:numPr>
      <w:spacing w:after="260"/>
    </w:pPr>
  </w:style>
  <w:style w:type="paragraph" w:customStyle="1" w:styleId="AlphaNumbering2">
    <w:name w:val="Alpha Numbering 2"/>
    <w:basedOn w:val="BaseFont"/>
    <w:rsid w:val="009E4906"/>
    <w:pPr>
      <w:numPr>
        <w:ilvl w:val="1"/>
        <w:numId w:val="15"/>
      </w:numPr>
      <w:spacing w:after="260"/>
    </w:pPr>
  </w:style>
  <w:style w:type="paragraph" w:customStyle="1" w:styleId="AlphaNumbering3">
    <w:name w:val="Alpha Numbering 3"/>
    <w:basedOn w:val="BaseFont"/>
    <w:rsid w:val="009E4906"/>
    <w:pPr>
      <w:numPr>
        <w:ilvl w:val="2"/>
        <w:numId w:val="15"/>
      </w:numPr>
      <w:spacing w:after="260"/>
      <w:contextualSpacing/>
    </w:pPr>
  </w:style>
  <w:style w:type="paragraph" w:customStyle="1" w:styleId="Enclosure">
    <w:name w:val="Enclosure"/>
    <w:basedOn w:val="CC"/>
    <w:rsid w:val="009E4906"/>
  </w:style>
  <w:style w:type="character" w:styleId="Emphasis">
    <w:name w:val="Emphasis"/>
    <w:basedOn w:val="DefaultParagraphFont"/>
    <w:qFormat/>
    <w:rsid w:val="00BF3A65"/>
    <w:rPr>
      <w:i/>
      <w:iCs/>
    </w:rPr>
  </w:style>
  <w:style w:type="character" w:styleId="Hyperlink">
    <w:name w:val="Hyperlink"/>
    <w:basedOn w:val="DefaultParagraphFont"/>
    <w:rsid w:val="00C0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illemVervoort/Forest_and_water/tree/publish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Coverletter.docx</Template>
  <TotalTime>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Willem Vervoort</dc:creator>
  <cp:keywords/>
  <dc:description/>
  <cp:lastModifiedBy>Willem Vervoort</cp:lastModifiedBy>
  <cp:revision>3</cp:revision>
  <cp:lastPrinted>2010-06-22T04:11:00Z</cp:lastPrinted>
  <dcterms:created xsi:type="dcterms:W3CDTF">2022-04-01T10:56:00Z</dcterms:created>
  <dcterms:modified xsi:type="dcterms:W3CDTF">2022-04-01T11:02:00Z</dcterms:modified>
</cp:coreProperties>
</file>